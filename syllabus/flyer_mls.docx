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B0D7" w14:textId="21208F84" w:rsidR="007773C9" w:rsidRPr="007773C9" w:rsidRDefault="00DD2CAB" w:rsidP="007773C9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7A7519" wp14:editId="6FFE5891">
                <wp:simplePos x="0" y="0"/>
                <wp:positionH relativeFrom="page">
                  <wp:posOffset>1881310</wp:posOffset>
                </wp:positionH>
                <wp:positionV relativeFrom="page">
                  <wp:posOffset>6576158</wp:posOffset>
                </wp:positionV>
                <wp:extent cx="4044950" cy="1511300"/>
                <wp:effectExtent l="0" t="0" r="19050" b="38100"/>
                <wp:wrapThrough wrapText="bothSides">
                  <wp:wrapPolygon edited="0">
                    <wp:start x="0" y="0"/>
                    <wp:lineTo x="0" y="21782"/>
                    <wp:lineTo x="21566" y="21782"/>
                    <wp:lineTo x="21566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87FD4" w14:textId="46932210" w:rsidR="00126C40" w:rsidRPr="00994CAB" w:rsidRDefault="00126C40" w:rsidP="000D78FF">
                            <w:pPr>
                              <w:rPr>
                                <w:color w:val="BE1E2D" w:themeColor="accent1"/>
                                <w:sz w:val="36"/>
                              </w:rPr>
                            </w:pPr>
                            <w:r w:rsidRPr="00994CAB">
                              <w:rPr>
                                <w:sz w:val="36"/>
                              </w:rPr>
                              <w:t xml:space="preserve">Instructor: </w:t>
                            </w:r>
                            <w:r w:rsidR="00D30B7E">
                              <w:rPr>
                                <w:color w:val="BE1E2D" w:themeColor="accent1"/>
                                <w:sz w:val="36"/>
                              </w:rPr>
                              <w:t>Pooyan Jamshidi</w:t>
                            </w:r>
                          </w:p>
                          <w:p w14:paraId="448E29EE" w14:textId="6123ABEC" w:rsidR="00126C40" w:rsidRPr="00994CAB" w:rsidRDefault="00126C40" w:rsidP="000D78FF">
                            <w:pPr>
                              <w:rPr>
                                <w:color w:val="BE1E2D" w:themeColor="accent1"/>
                                <w:sz w:val="36"/>
                              </w:rPr>
                            </w:pPr>
                            <w:r w:rsidRPr="00994CAB">
                              <w:rPr>
                                <w:sz w:val="36"/>
                              </w:rPr>
                              <w:t xml:space="preserve">Course Code: </w:t>
                            </w:r>
                            <w:r w:rsidR="00D30B7E">
                              <w:rPr>
                                <w:color w:val="BE1E2D" w:themeColor="accent1"/>
                                <w:sz w:val="36"/>
                              </w:rPr>
                              <w:t>CSCE 790</w:t>
                            </w:r>
                            <w:r w:rsidR="0002751C">
                              <w:rPr>
                                <w:color w:val="BE1E2D" w:themeColor="accent1"/>
                                <w:sz w:val="36"/>
                              </w:rPr>
                              <w:t>,003</w:t>
                            </w:r>
                          </w:p>
                          <w:p w14:paraId="0E759DAC" w14:textId="78EC4F61" w:rsidR="00126C40" w:rsidRPr="00994CAB" w:rsidRDefault="00126C40" w:rsidP="000D78FF">
                            <w:pPr>
                              <w:rPr>
                                <w:color w:val="BE1E2D" w:themeColor="accent1"/>
                                <w:sz w:val="36"/>
                              </w:rPr>
                            </w:pPr>
                            <w:r w:rsidRPr="00994CAB">
                              <w:rPr>
                                <w:sz w:val="36"/>
                              </w:rPr>
                              <w:t xml:space="preserve">Starting: </w:t>
                            </w:r>
                            <w:r w:rsidR="00D30B7E">
                              <w:rPr>
                                <w:color w:val="BE1E2D" w:themeColor="accent1"/>
                                <w:sz w:val="36"/>
                              </w:rPr>
                              <w:t>August</w:t>
                            </w:r>
                            <w:r w:rsidRPr="00994CAB">
                              <w:rPr>
                                <w:color w:val="BE1E2D" w:themeColor="accent1"/>
                                <w:sz w:val="36"/>
                              </w:rPr>
                              <w:t xml:space="preserve"> </w:t>
                            </w:r>
                            <w:r w:rsidR="00D30B7E">
                              <w:rPr>
                                <w:color w:val="BE1E2D" w:themeColor="accent1"/>
                                <w:sz w:val="36"/>
                              </w:rPr>
                              <w:t>2</w:t>
                            </w:r>
                            <w:r w:rsidR="006B2F48">
                              <w:rPr>
                                <w:color w:val="BE1E2D" w:themeColor="accent1"/>
                                <w:sz w:val="36"/>
                              </w:rPr>
                              <w:t>3</w:t>
                            </w:r>
                            <w:r w:rsidR="006B2F48">
                              <w:rPr>
                                <w:color w:val="BE1E2D" w:themeColor="accent1"/>
                                <w:sz w:val="36"/>
                                <w:vertAlign w:val="superscript"/>
                              </w:rPr>
                              <w:t>rd</w:t>
                            </w:r>
                            <w:r w:rsidRPr="00994CAB">
                              <w:rPr>
                                <w:color w:val="BE1E2D" w:themeColor="accent1"/>
                                <w:sz w:val="36"/>
                              </w:rPr>
                              <w:t>, 201</w:t>
                            </w:r>
                            <w:r w:rsidR="00D30B7E">
                              <w:rPr>
                                <w:color w:val="BE1E2D" w:themeColor="accent1"/>
                                <w:sz w:val="36"/>
                              </w:rPr>
                              <w:t>8</w:t>
                            </w:r>
                          </w:p>
                          <w:p w14:paraId="035CA6C6" w14:textId="05AB8027" w:rsidR="00126C40" w:rsidRPr="00994CAB" w:rsidRDefault="009C2CEB" w:rsidP="000D78FF">
                            <w:pPr>
                              <w:rPr>
                                <w:color w:val="BE1E2D" w:themeColor="accent1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Days/Times</w:t>
                            </w:r>
                            <w:r w:rsidR="00126C40" w:rsidRPr="00994CAB">
                              <w:rPr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color w:val="BE1E2D" w:themeColor="accent1"/>
                                <w:sz w:val="36"/>
                              </w:rPr>
                              <w:t>TR, 2:50-4:05</w:t>
                            </w:r>
                          </w:p>
                          <w:p w14:paraId="25270024" w14:textId="667C17C5" w:rsidR="00126C40" w:rsidRPr="00994CAB" w:rsidRDefault="00126C40" w:rsidP="000D78FF">
                            <w:pPr>
                              <w:rPr>
                                <w:color w:val="BE1E2D" w:themeColor="accent1"/>
                                <w:sz w:val="36"/>
                              </w:rPr>
                            </w:pPr>
                            <w:r w:rsidRPr="00994CAB">
                              <w:rPr>
                                <w:sz w:val="36"/>
                              </w:rPr>
                              <w:t xml:space="preserve">Estimated Effort: </w:t>
                            </w:r>
                            <w:r w:rsidRPr="00994CAB">
                              <w:rPr>
                                <w:color w:val="BE1E2D" w:themeColor="accent1"/>
                                <w:sz w:val="36"/>
                              </w:rPr>
                              <w:t>5-7 Hours /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A751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48.15pt;margin-top:517.8pt;width:318.5pt;height:11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" filled="f" strokecolor="black [3213]">
                <v:textbox>
                  <w:txbxContent>
                    <w:p w14:paraId="3D287FD4" w14:textId="46932210" w:rsidR="00126C40" w:rsidRPr="00994CAB" w:rsidRDefault="00126C40" w:rsidP="000D78FF">
                      <w:pPr>
                        <w:rPr>
                          <w:color w:val="BE1E2D" w:themeColor="accent1"/>
                          <w:sz w:val="36"/>
                        </w:rPr>
                      </w:pPr>
                      <w:r w:rsidRPr="00994CAB">
                        <w:rPr>
                          <w:sz w:val="36"/>
                        </w:rPr>
                        <w:t xml:space="preserve">Instructor: </w:t>
                      </w:r>
                      <w:r w:rsidR="00D30B7E">
                        <w:rPr>
                          <w:color w:val="BE1E2D" w:themeColor="accent1"/>
                          <w:sz w:val="36"/>
                        </w:rPr>
                        <w:t>Pooyan Jamshidi</w:t>
                      </w:r>
                    </w:p>
                    <w:p w14:paraId="448E29EE" w14:textId="6123ABEC" w:rsidR="00126C40" w:rsidRPr="00994CAB" w:rsidRDefault="00126C40" w:rsidP="000D78FF">
                      <w:pPr>
                        <w:rPr>
                          <w:color w:val="BE1E2D" w:themeColor="accent1"/>
                          <w:sz w:val="36"/>
                        </w:rPr>
                      </w:pPr>
                      <w:r w:rsidRPr="00994CAB">
                        <w:rPr>
                          <w:sz w:val="36"/>
                        </w:rPr>
                        <w:t xml:space="preserve">Course Code: </w:t>
                      </w:r>
                      <w:r w:rsidR="00D30B7E">
                        <w:rPr>
                          <w:color w:val="BE1E2D" w:themeColor="accent1"/>
                          <w:sz w:val="36"/>
                        </w:rPr>
                        <w:t>CSCE 790</w:t>
                      </w:r>
                      <w:r w:rsidR="0002751C">
                        <w:rPr>
                          <w:color w:val="BE1E2D" w:themeColor="accent1"/>
                          <w:sz w:val="36"/>
                        </w:rPr>
                        <w:t>,003</w:t>
                      </w:r>
                    </w:p>
                    <w:p w14:paraId="0E759DAC" w14:textId="78EC4F61" w:rsidR="00126C40" w:rsidRPr="00994CAB" w:rsidRDefault="00126C40" w:rsidP="000D78FF">
                      <w:pPr>
                        <w:rPr>
                          <w:color w:val="BE1E2D" w:themeColor="accent1"/>
                          <w:sz w:val="36"/>
                        </w:rPr>
                      </w:pPr>
                      <w:r w:rsidRPr="00994CAB">
                        <w:rPr>
                          <w:sz w:val="36"/>
                        </w:rPr>
                        <w:t xml:space="preserve">Starting: </w:t>
                      </w:r>
                      <w:r w:rsidR="00D30B7E">
                        <w:rPr>
                          <w:color w:val="BE1E2D" w:themeColor="accent1"/>
                          <w:sz w:val="36"/>
                        </w:rPr>
                        <w:t>August</w:t>
                      </w:r>
                      <w:r w:rsidRPr="00994CAB">
                        <w:rPr>
                          <w:color w:val="BE1E2D" w:themeColor="accent1"/>
                          <w:sz w:val="36"/>
                        </w:rPr>
                        <w:t xml:space="preserve"> </w:t>
                      </w:r>
                      <w:r w:rsidR="00D30B7E">
                        <w:rPr>
                          <w:color w:val="BE1E2D" w:themeColor="accent1"/>
                          <w:sz w:val="36"/>
                        </w:rPr>
                        <w:t>2</w:t>
                      </w:r>
                      <w:r w:rsidR="006B2F48">
                        <w:rPr>
                          <w:color w:val="BE1E2D" w:themeColor="accent1"/>
                          <w:sz w:val="36"/>
                        </w:rPr>
                        <w:t>3</w:t>
                      </w:r>
                      <w:r w:rsidR="006B2F48">
                        <w:rPr>
                          <w:color w:val="BE1E2D" w:themeColor="accent1"/>
                          <w:sz w:val="36"/>
                          <w:vertAlign w:val="superscript"/>
                        </w:rPr>
                        <w:t>rd</w:t>
                      </w:r>
                      <w:r w:rsidRPr="00994CAB">
                        <w:rPr>
                          <w:color w:val="BE1E2D" w:themeColor="accent1"/>
                          <w:sz w:val="36"/>
                        </w:rPr>
                        <w:t>, 201</w:t>
                      </w:r>
                      <w:r w:rsidR="00D30B7E">
                        <w:rPr>
                          <w:color w:val="BE1E2D" w:themeColor="accent1"/>
                          <w:sz w:val="36"/>
                        </w:rPr>
                        <w:t>8</w:t>
                      </w:r>
                    </w:p>
                    <w:p w14:paraId="035CA6C6" w14:textId="05AB8027" w:rsidR="00126C40" w:rsidRPr="00994CAB" w:rsidRDefault="009C2CEB" w:rsidP="000D78FF">
                      <w:pPr>
                        <w:rPr>
                          <w:color w:val="BE1E2D" w:themeColor="accent1"/>
                          <w:sz w:val="36"/>
                        </w:rPr>
                      </w:pPr>
                      <w:r>
                        <w:rPr>
                          <w:sz w:val="36"/>
                        </w:rPr>
                        <w:t>Days/Times</w:t>
                      </w:r>
                      <w:r w:rsidR="00126C40" w:rsidRPr="00994CAB">
                        <w:rPr>
                          <w:sz w:val="36"/>
                        </w:rPr>
                        <w:t xml:space="preserve">: </w:t>
                      </w:r>
                      <w:r>
                        <w:rPr>
                          <w:color w:val="BE1E2D" w:themeColor="accent1"/>
                          <w:sz w:val="36"/>
                        </w:rPr>
                        <w:t>TR, 2:50-4:05</w:t>
                      </w:r>
                    </w:p>
                    <w:p w14:paraId="25270024" w14:textId="667C17C5" w:rsidR="00126C40" w:rsidRPr="00994CAB" w:rsidRDefault="00126C40" w:rsidP="000D78FF">
                      <w:pPr>
                        <w:rPr>
                          <w:color w:val="BE1E2D" w:themeColor="accent1"/>
                          <w:sz w:val="36"/>
                        </w:rPr>
                      </w:pPr>
                      <w:r w:rsidRPr="00994CAB">
                        <w:rPr>
                          <w:sz w:val="36"/>
                        </w:rPr>
                        <w:t xml:space="preserve">Estimated Effort: </w:t>
                      </w:r>
                      <w:r w:rsidRPr="00994CAB">
                        <w:rPr>
                          <w:color w:val="BE1E2D" w:themeColor="accent1"/>
                          <w:sz w:val="36"/>
                        </w:rPr>
                        <w:t>5-7 Hours / Week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26C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F049E" wp14:editId="25BD36CD">
                <wp:simplePos x="0" y="0"/>
                <wp:positionH relativeFrom="page">
                  <wp:posOffset>3209192</wp:posOffset>
                </wp:positionH>
                <wp:positionV relativeFrom="page">
                  <wp:posOffset>3042138</wp:posOffset>
                </wp:positionV>
                <wp:extent cx="4404946" cy="3490547"/>
                <wp:effectExtent l="0" t="0" r="0" b="0"/>
                <wp:wrapThrough wrapText="bothSides">
                  <wp:wrapPolygon edited="0">
                    <wp:start x="311" y="79"/>
                    <wp:lineTo x="311" y="21459"/>
                    <wp:lineTo x="21239" y="21459"/>
                    <wp:lineTo x="21239" y="79"/>
                    <wp:lineTo x="311" y="79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46" cy="3490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B55268A" w14:textId="1C81AEC6" w:rsidR="00126C40" w:rsidRPr="00594731" w:rsidRDefault="00126C40">
                            <w:pPr>
                              <w:rPr>
                                <w:szCs w:val="56"/>
                              </w:rPr>
                            </w:pPr>
                            <w:bookmarkStart w:id="0" w:name="_GoBack"/>
                            <w:r w:rsidRPr="00594731">
                              <w:rPr>
                                <w:szCs w:val="56"/>
                              </w:rPr>
                              <w:t xml:space="preserve">Interested in </w:t>
                            </w:r>
                            <w:r w:rsidR="00654204">
                              <w:rPr>
                                <w:szCs w:val="56"/>
                              </w:rPr>
                              <w:t>machine learning</w:t>
                            </w:r>
                            <w:r w:rsidR="00DF720C">
                              <w:rPr>
                                <w:szCs w:val="56"/>
                              </w:rPr>
                              <w:t xml:space="preserve"> system’s aspects</w:t>
                            </w:r>
                            <w:r w:rsidRPr="00594731">
                              <w:rPr>
                                <w:szCs w:val="56"/>
                              </w:rPr>
                              <w:t>:</w:t>
                            </w:r>
                          </w:p>
                          <w:p w14:paraId="3E5C65BA" w14:textId="300387AF" w:rsidR="00126C40" w:rsidRPr="00594731" w:rsidRDefault="00DF720C" w:rsidP="005947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8"/>
                              </w:rPr>
                            </w:pPr>
                            <w:r>
                              <w:rPr>
                                <w:szCs w:val="56"/>
                              </w:rPr>
                              <w:t>Performance</w:t>
                            </w:r>
                            <w:r w:rsidR="00126C40" w:rsidRPr="00594731">
                              <w:rPr>
                                <w:szCs w:val="56"/>
                              </w:rPr>
                              <w:t>?</w:t>
                            </w:r>
                          </w:p>
                          <w:p w14:paraId="0AB3B7EA" w14:textId="0697E967" w:rsidR="00126C40" w:rsidRPr="00594731" w:rsidRDefault="00DF720C" w:rsidP="005947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8"/>
                              </w:rPr>
                            </w:pPr>
                            <w:r>
                              <w:rPr>
                                <w:szCs w:val="56"/>
                              </w:rPr>
                              <w:t>Architectures</w:t>
                            </w:r>
                            <w:r w:rsidR="00126C40" w:rsidRPr="00594731">
                              <w:rPr>
                                <w:szCs w:val="56"/>
                              </w:rPr>
                              <w:t>?</w:t>
                            </w:r>
                          </w:p>
                          <w:p w14:paraId="36C6BCD2" w14:textId="5BE07E62" w:rsidR="00126C40" w:rsidRPr="00594731" w:rsidRDefault="00DF720C" w:rsidP="005947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8"/>
                              </w:rPr>
                            </w:pPr>
                            <w:r>
                              <w:rPr>
                                <w:szCs w:val="56"/>
                              </w:rPr>
                              <w:t>Memory management</w:t>
                            </w:r>
                            <w:r w:rsidR="00126C40" w:rsidRPr="00594731">
                              <w:rPr>
                                <w:szCs w:val="56"/>
                              </w:rPr>
                              <w:t>?</w:t>
                            </w:r>
                          </w:p>
                          <w:p w14:paraId="42485EA0" w14:textId="0CC8D81A" w:rsidR="00126C40" w:rsidRPr="00594731" w:rsidRDefault="00DF720C" w:rsidP="005947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8"/>
                              </w:rPr>
                            </w:pPr>
                            <w:r>
                              <w:rPr>
                                <w:szCs w:val="56"/>
                              </w:rPr>
                              <w:t>Energy consumption</w:t>
                            </w:r>
                            <w:r w:rsidR="00126C40" w:rsidRPr="00594731">
                              <w:rPr>
                                <w:szCs w:val="56"/>
                              </w:rPr>
                              <w:t>?</w:t>
                            </w:r>
                          </w:p>
                          <w:p w14:paraId="077784C5" w14:textId="5D457F11" w:rsidR="00126C40" w:rsidRPr="00594731" w:rsidRDefault="00D03804" w:rsidP="005947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8"/>
                              </w:rPr>
                            </w:pPr>
                            <w:r>
                              <w:rPr>
                                <w:szCs w:val="56"/>
                              </w:rPr>
                              <w:t>Deployment</w:t>
                            </w:r>
                            <w:r w:rsidR="00126C40" w:rsidRPr="00594731">
                              <w:rPr>
                                <w:szCs w:val="56"/>
                              </w:rPr>
                              <w:t>?</w:t>
                            </w:r>
                          </w:p>
                          <w:p w14:paraId="745E99C3" w14:textId="168DE8F2" w:rsidR="00126C40" w:rsidRPr="00594731" w:rsidRDefault="00D03804" w:rsidP="005947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sz w:val="8"/>
                              </w:rPr>
                            </w:pPr>
                            <w:r>
                              <w:rPr>
                                <w:szCs w:val="56"/>
                              </w:rPr>
                              <w:t>Production-ready</w:t>
                            </w:r>
                            <w:r w:rsidR="00126C40" w:rsidRPr="00594731">
                              <w:rPr>
                                <w:szCs w:val="56"/>
                              </w:rPr>
                              <w:t>?</w:t>
                            </w:r>
                          </w:p>
                          <w:p w14:paraId="39626D83" w14:textId="77777777" w:rsidR="00654204" w:rsidRDefault="00654204" w:rsidP="00D03804">
                            <w:pPr>
                              <w:rPr>
                                <w:noProof/>
                                <w:szCs w:val="44"/>
                              </w:rPr>
                            </w:pPr>
                          </w:p>
                          <w:p w14:paraId="0F308E68" w14:textId="05EB9291" w:rsidR="00426952" w:rsidRDefault="00126C40" w:rsidP="00D03804">
                            <w:pPr>
                              <w:rPr>
                                <w:noProof/>
                                <w:szCs w:val="44"/>
                              </w:rPr>
                            </w:pPr>
                            <w:r w:rsidRPr="00594731">
                              <w:rPr>
                                <w:noProof/>
                                <w:szCs w:val="44"/>
                              </w:rPr>
                              <w:t>Join us and</w:t>
                            </w:r>
                            <w:r w:rsidR="00FD0F66" w:rsidRPr="00594731">
                              <w:rPr>
                                <w:noProof/>
                                <w:szCs w:val="44"/>
                              </w:rPr>
                              <w:t xml:space="preserve"> we’ll explore the </w:t>
                            </w:r>
                            <w:r w:rsidR="00426952">
                              <w:rPr>
                                <w:noProof/>
                                <w:szCs w:val="44"/>
                              </w:rPr>
                              <w:t>interconnections</w:t>
                            </w:r>
                            <w:r w:rsidR="00FD0F66" w:rsidRPr="00594731">
                              <w:rPr>
                                <w:noProof/>
                                <w:szCs w:val="44"/>
                              </w:rPr>
                              <w:t xml:space="preserve"> between </w:t>
                            </w:r>
                            <w:r w:rsidR="00D03804">
                              <w:rPr>
                                <w:noProof/>
                                <w:szCs w:val="44"/>
                              </w:rPr>
                              <w:t>machine learning, computer systems, and software engineering</w:t>
                            </w:r>
                            <w:r w:rsidR="00FD0F66" w:rsidRPr="00594731">
                              <w:rPr>
                                <w:noProof/>
                                <w:szCs w:val="44"/>
                              </w:rPr>
                              <w:t xml:space="preserve">.  </w:t>
                            </w:r>
                          </w:p>
                          <w:p w14:paraId="01A021DC" w14:textId="77777777" w:rsidR="00426952" w:rsidRDefault="00426952" w:rsidP="00D03804">
                            <w:pPr>
                              <w:rPr>
                                <w:noProof/>
                                <w:szCs w:val="44"/>
                              </w:rPr>
                            </w:pPr>
                          </w:p>
                          <w:p w14:paraId="004E3EB6" w14:textId="2696F8DE" w:rsidR="00594731" w:rsidRPr="00594731" w:rsidRDefault="00D03804" w:rsidP="00654204">
                            <w:pPr>
                              <w:rPr>
                                <w:noProof/>
                                <w:szCs w:val="44"/>
                              </w:rPr>
                            </w:pPr>
                            <w:r w:rsidRPr="00D03804">
                              <w:rPr>
                                <w:noProof/>
                                <w:szCs w:val="44"/>
                              </w:rPr>
                              <w:t xml:space="preserve">When we </w:t>
                            </w:r>
                            <w:r w:rsidR="00D30B7E">
                              <w:rPr>
                                <w:noProof/>
                                <w:szCs w:val="44"/>
                              </w:rPr>
                              <w:t xml:space="preserve">talk about </w:t>
                            </w:r>
                            <w:r w:rsidR="00654204">
                              <w:rPr>
                                <w:noProof/>
                                <w:szCs w:val="44"/>
                              </w:rPr>
                              <w:t xml:space="preserve">ML, we typically refer to </w:t>
                            </w:r>
                            <w:r w:rsidRPr="00D03804">
                              <w:rPr>
                                <w:noProof/>
                                <w:szCs w:val="44"/>
                              </w:rPr>
                              <w:t xml:space="preserve">an algorithm that gives the computer systems the ability to learn </w:t>
                            </w:r>
                            <w:r w:rsidR="00654204">
                              <w:rPr>
                                <w:noProof/>
                                <w:szCs w:val="44"/>
                              </w:rPr>
                              <w:t>from</w:t>
                            </w:r>
                            <w:r w:rsidRPr="00D03804">
                              <w:rPr>
                                <w:noProof/>
                                <w:szCs w:val="44"/>
                              </w:rPr>
                              <w:t xml:space="preserve"> data. However, there is a lot more to ML than just implementing an algorithm. In this course, we will learn the fundamental differences between ML as a technique versus </w:t>
                            </w:r>
                            <w:r w:rsidRPr="00D30B7E">
                              <w:rPr>
                                <w:b/>
                                <w:bCs/>
                                <w:noProof/>
                                <w:szCs w:val="44"/>
                              </w:rPr>
                              <w:t>ML as a system in production</w:t>
                            </w:r>
                            <w:r w:rsidRPr="00D03804">
                              <w:rPr>
                                <w:noProof/>
                                <w:szCs w:val="44"/>
                              </w:rPr>
                              <w:t xml:space="preserve">.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049E" id="Text Box 1" o:spid="_x0000_s1027" type="#_x0000_t202" style="position:absolute;margin-left:252.7pt;margin-top:239.55pt;width:346.85pt;height:274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" filled="f" stroked="f">
                <v:textbox>
                  <w:txbxContent>
                    <w:p w14:paraId="4B55268A" w14:textId="1C81AEC6" w:rsidR="00126C40" w:rsidRPr="00594731" w:rsidRDefault="00126C40">
                      <w:pPr>
                        <w:rPr>
                          <w:szCs w:val="56"/>
                        </w:rPr>
                      </w:pPr>
                      <w:bookmarkStart w:id="1" w:name="_GoBack"/>
                      <w:r w:rsidRPr="00594731">
                        <w:rPr>
                          <w:szCs w:val="56"/>
                        </w:rPr>
                        <w:t xml:space="preserve">Interested in </w:t>
                      </w:r>
                      <w:r w:rsidR="00654204">
                        <w:rPr>
                          <w:szCs w:val="56"/>
                        </w:rPr>
                        <w:t>machine learning</w:t>
                      </w:r>
                      <w:r w:rsidR="00DF720C">
                        <w:rPr>
                          <w:szCs w:val="56"/>
                        </w:rPr>
                        <w:t xml:space="preserve"> system’s aspects</w:t>
                      </w:r>
                      <w:r w:rsidRPr="00594731">
                        <w:rPr>
                          <w:szCs w:val="56"/>
                        </w:rPr>
                        <w:t>:</w:t>
                      </w:r>
                    </w:p>
                    <w:p w14:paraId="3E5C65BA" w14:textId="300387AF" w:rsidR="00126C40" w:rsidRPr="00594731" w:rsidRDefault="00DF720C" w:rsidP="005947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8"/>
                        </w:rPr>
                      </w:pPr>
                      <w:r>
                        <w:rPr>
                          <w:szCs w:val="56"/>
                        </w:rPr>
                        <w:t>Performance</w:t>
                      </w:r>
                      <w:r w:rsidR="00126C40" w:rsidRPr="00594731">
                        <w:rPr>
                          <w:szCs w:val="56"/>
                        </w:rPr>
                        <w:t>?</w:t>
                      </w:r>
                    </w:p>
                    <w:p w14:paraId="0AB3B7EA" w14:textId="0697E967" w:rsidR="00126C40" w:rsidRPr="00594731" w:rsidRDefault="00DF720C" w:rsidP="005947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8"/>
                        </w:rPr>
                      </w:pPr>
                      <w:r>
                        <w:rPr>
                          <w:szCs w:val="56"/>
                        </w:rPr>
                        <w:t>Architectures</w:t>
                      </w:r>
                      <w:r w:rsidR="00126C40" w:rsidRPr="00594731">
                        <w:rPr>
                          <w:szCs w:val="56"/>
                        </w:rPr>
                        <w:t>?</w:t>
                      </w:r>
                    </w:p>
                    <w:p w14:paraId="36C6BCD2" w14:textId="5BE07E62" w:rsidR="00126C40" w:rsidRPr="00594731" w:rsidRDefault="00DF720C" w:rsidP="005947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8"/>
                        </w:rPr>
                      </w:pPr>
                      <w:r>
                        <w:rPr>
                          <w:szCs w:val="56"/>
                        </w:rPr>
                        <w:t>Memory management</w:t>
                      </w:r>
                      <w:r w:rsidR="00126C40" w:rsidRPr="00594731">
                        <w:rPr>
                          <w:szCs w:val="56"/>
                        </w:rPr>
                        <w:t>?</w:t>
                      </w:r>
                    </w:p>
                    <w:p w14:paraId="42485EA0" w14:textId="0CC8D81A" w:rsidR="00126C40" w:rsidRPr="00594731" w:rsidRDefault="00DF720C" w:rsidP="005947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8"/>
                        </w:rPr>
                      </w:pPr>
                      <w:r>
                        <w:rPr>
                          <w:szCs w:val="56"/>
                        </w:rPr>
                        <w:t>Energy consumption</w:t>
                      </w:r>
                      <w:r w:rsidR="00126C40" w:rsidRPr="00594731">
                        <w:rPr>
                          <w:szCs w:val="56"/>
                        </w:rPr>
                        <w:t>?</w:t>
                      </w:r>
                    </w:p>
                    <w:p w14:paraId="077784C5" w14:textId="5D457F11" w:rsidR="00126C40" w:rsidRPr="00594731" w:rsidRDefault="00D03804" w:rsidP="005947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8"/>
                        </w:rPr>
                      </w:pPr>
                      <w:r>
                        <w:rPr>
                          <w:szCs w:val="56"/>
                        </w:rPr>
                        <w:t>Deployment</w:t>
                      </w:r>
                      <w:r w:rsidR="00126C40" w:rsidRPr="00594731">
                        <w:rPr>
                          <w:szCs w:val="56"/>
                        </w:rPr>
                        <w:t>?</w:t>
                      </w:r>
                    </w:p>
                    <w:p w14:paraId="745E99C3" w14:textId="168DE8F2" w:rsidR="00126C40" w:rsidRPr="00594731" w:rsidRDefault="00D03804" w:rsidP="005947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sz w:val="8"/>
                        </w:rPr>
                      </w:pPr>
                      <w:r>
                        <w:rPr>
                          <w:szCs w:val="56"/>
                        </w:rPr>
                        <w:t>Production-ready</w:t>
                      </w:r>
                      <w:r w:rsidR="00126C40" w:rsidRPr="00594731">
                        <w:rPr>
                          <w:szCs w:val="56"/>
                        </w:rPr>
                        <w:t>?</w:t>
                      </w:r>
                    </w:p>
                    <w:p w14:paraId="39626D83" w14:textId="77777777" w:rsidR="00654204" w:rsidRDefault="00654204" w:rsidP="00D03804">
                      <w:pPr>
                        <w:rPr>
                          <w:noProof/>
                          <w:szCs w:val="44"/>
                        </w:rPr>
                      </w:pPr>
                    </w:p>
                    <w:p w14:paraId="0F308E68" w14:textId="05EB9291" w:rsidR="00426952" w:rsidRDefault="00126C40" w:rsidP="00D03804">
                      <w:pPr>
                        <w:rPr>
                          <w:noProof/>
                          <w:szCs w:val="44"/>
                        </w:rPr>
                      </w:pPr>
                      <w:r w:rsidRPr="00594731">
                        <w:rPr>
                          <w:noProof/>
                          <w:szCs w:val="44"/>
                        </w:rPr>
                        <w:t>Join us and</w:t>
                      </w:r>
                      <w:r w:rsidR="00FD0F66" w:rsidRPr="00594731">
                        <w:rPr>
                          <w:noProof/>
                          <w:szCs w:val="44"/>
                        </w:rPr>
                        <w:t xml:space="preserve"> we’ll explore the </w:t>
                      </w:r>
                      <w:r w:rsidR="00426952">
                        <w:rPr>
                          <w:noProof/>
                          <w:szCs w:val="44"/>
                        </w:rPr>
                        <w:t>interconnections</w:t>
                      </w:r>
                      <w:r w:rsidR="00FD0F66" w:rsidRPr="00594731">
                        <w:rPr>
                          <w:noProof/>
                          <w:szCs w:val="44"/>
                        </w:rPr>
                        <w:t xml:space="preserve"> between </w:t>
                      </w:r>
                      <w:r w:rsidR="00D03804">
                        <w:rPr>
                          <w:noProof/>
                          <w:szCs w:val="44"/>
                        </w:rPr>
                        <w:t>machine learning, computer systems, and software engineering</w:t>
                      </w:r>
                      <w:r w:rsidR="00FD0F66" w:rsidRPr="00594731">
                        <w:rPr>
                          <w:noProof/>
                          <w:szCs w:val="44"/>
                        </w:rPr>
                        <w:t xml:space="preserve">.  </w:t>
                      </w:r>
                    </w:p>
                    <w:p w14:paraId="01A021DC" w14:textId="77777777" w:rsidR="00426952" w:rsidRDefault="00426952" w:rsidP="00D03804">
                      <w:pPr>
                        <w:rPr>
                          <w:noProof/>
                          <w:szCs w:val="44"/>
                        </w:rPr>
                      </w:pPr>
                    </w:p>
                    <w:p w14:paraId="004E3EB6" w14:textId="2696F8DE" w:rsidR="00594731" w:rsidRPr="00594731" w:rsidRDefault="00D03804" w:rsidP="00654204">
                      <w:pPr>
                        <w:rPr>
                          <w:noProof/>
                          <w:szCs w:val="44"/>
                        </w:rPr>
                      </w:pPr>
                      <w:r w:rsidRPr="00D03804">
                        <w:rPr>
                          <w:noProof/>
                          <w:szCs w:val="44"/>
                        </w:rPr>
                        <w:t xml:space="preserve">When we </w:t>
                      </w:r>
                      <w:r w:rsidR="00D30B7E">
                        <w:rPr>
                          <w:noProof/>
                          <w:szCs w:val="44"/>
                        </w:rPr>
                        <w:t xml:space="preserve">talk about </w:t>
                      </w:r>
                      <w:r w:rsidR="00654204">
                        <w:rPr>
                          <w:noProof/>
                          <w:szCs w:val="44"/>
                        </w:rPr>
                        <w:t xml:space="preserve">ML, we typically refer to </w:t>
                      </w:r>
                      <w:r w:rsidRPr="00D03804">
                        <w:rPr>
                          <w:noProof/>
                          <w:szCs w:val="44"/>
                        </w:rPr>
                        <w:t xml:space="preserve">an algorithm that gives the computer systems the ability to learn </w:t>
                      </w:r>
                      <w:r w:rsidR="00654204">
                        <w:rPr>
                          <w:noProof/>
                          <w:szCs w:val="44"/>
                        </w:rPr>
                        <w:t>from</w:t>
                      </w:r>
                      <w:r w:rsidRPr="00D03804">
                        <w:rPr>
                          <w:noProof/>
                          <w:szCs w:val="44"/>
                        </w:rPr>
                        <w:t xml:space="preserve"> data. However, there is a lot more to ML than just implementing an algorithm. In this course, we will learn the fundamental differences between ML as a technique versus </w:t>
                      </w:r>
                      <w:r w:rsidRPr="00D30B7E">
                        <w:rPr>
                          <w:b/>
                          <w:bCs/>
                          <w:noProof/>
                          <w:szCs w:val="44"/>
                        </w:rPr>
                        <w:t>ML as a system in production</w:t>
                      </w:r>
                      <w:r w:rsidRPr="00D03804">
                        <w:rPr>
                          <w:noProof/>
                          <w:szCs w:val="44"/>
                        </w:rPr>
                        <w:t xml:space="preserve">. </w:t>
                      </w:r>
                      <w:bookmarkEnd w:id="1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94CAB">
        <w:rPr>
          <w:noProof/>
        </w:rPr>
        <w:drawing>
          <wp:anchor distT="0" distB="0" distL="114300" distR="114300" simplePos="0" relativeHeight="251691008" behindDoc="0" locked="0" layoutInCell="1" allowOverlap="1" wp14:anchorId="6BDC454A" wp14:editId="6B78E9A3">
            <wp:simplePos x="0" y="0"/>
            <wp:positionH relativeFrom="page">
              <wp:posOffset>457200</wp:posOffset>
            </wp:positionH>
            <wp:positionV relativeFrom="page">
              <wp:posOffset>3105150</wp:posOffset>
            </wp:positionV>
            <wp:extent cx="2711450" cy="3412490"/>
            <wp:effectExtent l="0" t="0" r="6350" b="0"/>
            <wp:wrapThrough wrapText="bothSides">
              <wp:wrapPolygon edited="0">
                <wp:start x="0" y="0"/>
                <wp:lineTo x="0" y="21383"/>
                <wp:lineTo x="21448" y="21383"/>
                <wp:lineTo x="21448" y="0"/>
                <wp:lineTo x="0" y="0"/>
              </wp:wrapPolygon>
            </wp:wrapThrough>
            <wp:docPr id="21" name="Picture 21" descr="Macintosh HD:Users:jah345:Google Drive:EInsteinX (1):Einstein Asset Dwlds:Hoch-Cut_With_the_Kitchen_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h345:Google Drive:EInsteinX (1):Einstein Asset Dwlds:Hoch-Cut_With_the_Kitchen_Knif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CB8B7" wp14:editId="63207E5C">
                <wp:simplePos x="0" y="0"/>
                <wp:positionH relativeFrom="page">
                  <wp:posOffset>558800</wp:posOffset>
                </wp:positionH>
                <wp:positionV relativeFrom="page">
                  <wp:posOffset>2051050</wp:posOffset>
                </wp:positionV>
                <wp:extent cx="6654800" cy="959485"/>
                <wp:effectExtent l="0" t="0" r="0" b="5715"/>
                <wp:wrapThrough wrapText="bothSides">
                  <wp:wrapPolygon edited="0">
                    <wp:start x="82" y="0"/>
                    <wp:lineTo x="82" y="21157"/>
                    <wp:lineTo x="21435" y="21157"/>
                    <wp:lineTo x="21435" y="0"/>
                    <wp:lineTo x="8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D9C5" w14:textId="0C7E3353" w:rsidR="00126C40" w:rsidRPr="00E146D0" w:rsidRDefault="00DF720C" w:rsidP="00080C7B">
                            <w:pPr>
                              <w:pStyle w:val="Title"/>
                              <w:rPr>
                                <w:color w:val="auto"/>
                                <w:sz w:val="72"/>
                              </w:rPr>
                            </w:pPr>
                            <w:r>
                              <w:rPr>
                                <w:color w:val="auto"/>
                                <w:sz w:val="72"/>
                              </w:rPr>
                              <w:t>Machine Learning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B8B7" id="Text Box 5" o:spid="_x0000_s1028" type="#_x0000_t202" style="position:absolute;margin-left:44pt;margin-top:161.5pt;width:524pt;height:75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" filled="f" stroked="f">
                <v:textbox inset=",,,0">
                  <w:txbxContent>
                    <w:p w14:paraId="3D8AD9C5" w14:textId="0C7E3353" w:rsidR="00126C40" w:rsidRPr="00E146D0" w:rsidRDefault="00DF720C" w:rsidP="00080C7B">
                      <w:pPr>
                        <w:pStyle w:val="Title"/>
                        <w:rPr>
                          <w:color w:val="auto"/>
                          <w:sz w:val="72"/>
                        </w:rPr>
                      </w:pPr>
                      <w:r>
                        <w:rPr>
                          <w:color w:val="auto"/>
                          <w:sz w:val="72"/>
                        </w:rPr>
                        <w:t>Machine Learning Systems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46D0" w:rsidRPr="00E146D0">
        <w:rPr>
          <w:sz w:val="56"/>
          <w:szCs w:val="56"/>
        </w:rPr>
        <w:t xml:space="preserve"> </w:t>
      </w:r>
    </w:p>
    <w:p w14:paraId="444F38E7" w14:textId="20A19453" w:rsidR="00654204" w:rsidRPr="00654204" w:rsidRDefault="00654204" w:rsidP="00654204">
      <w:pPr>
        <w:rPr>
          <w:rFonts w:ascii="Times New Roman" w:eastAsia="Times New Roman" w:hAnsi="Times New Roman" w:cs="Times New Roman"/>
        </w:rPr>
      </w:pPr>
      <w:r w:rsidRPr="00654204">
        <w:rPr>
          <w:rFonts w:ascii="Times New Roman" w:eastAsia="Times New Roman" w:hAnsi="Times New Roman" w:cs="Times New Roman"/>
        </w:rPr>
        <w:fldChar w:fldCharType="begin"/>
      </w:r>
      <w:r w:rsidRPr="00654204">
        <w:rPr>
          <w:rFonts w:ascii="Times New Roman" w:eastAsia="Times New Roman" w:hAnsi="Times New Roman" w:cs="Times New Roman"/>
        </w:rPr>
        <w:instrText xml:space="preserve"> INCLUDEPICTURE "https://statcore.co.uk/wp-content/uploads/2016/10/mls-rgb-logo.png" \* MERGEFORMATINET </w:instrText>
      </w:r>
      <w:r w:rsidRPr="00654204">
        <w:rPr>
          <w:rFonts w:ascii="Times New Roman" w:eastAsia="Times New Roman" w:hAnsi="Times New Roman" w:cs="Times New Roman"/>
        </w:rPr>
        <w:fldChar w:fldCharType="separate"/>
      </w:r>
      <w:r w:rsidRPr="006542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219B4A" wp14:editId="763464F1">
            <wp:extent cx="3298005" cy="1289556"/>
            <wp:effectExtent l="0" t="0" r="4445" b="6350"/>
            <wp:docPr id="2" name="Picture 2" descr="mls-rg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s-rgb-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12"/>
                    <a:stretch/>
                  </pic:blipFill>
                  <pic:spPr bwMode="auto">
                    <a:xfrm>
                      <a:off x="0" y="0"/>
                      <a:ext cx="3298005" cy="128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4204">
        <w:rPr>
          <w:rFonts w:ascii="Times New Roman" w:eastAsia="Times New Roman" w:hAnsi="Times New Roman" w:cs="Times New Roman"/>
        </w:rPr>
        <w:fldChar w:fldCharType="end"/>
      </w:r>
    </w:p>
    <w:p w14:paraId="3A7B4266" w14:textId="71C40479" w:rsidR="00D34EA4" w:rsidRDefault="00C807FA">
      <w:r w:rsidRPr="007773C9">
        <w:rPr>
          <w:rFonts w:ascii="Times New Roman" w:eastAsia="Times New Roman" w:hAnsi="Times New Roman" w:cs="Times New Roman"/>
        </w:rPr>
        <w:fldChar w:fldCharType="begin"/>
      </w:r>
      <w:r w:rsidRPr="007773C9">
        <w:rPr>
          <w:rFonts w:ascii="Times New Roman" w:eastAsia="Times New Roman" w:hAnsi="Times New Roman" w:cs="Times New Roman"/>
        </w:rPr>
        <w:instrText xml:space="preserve"> INCLUDEPICTURE "http://www.freelogovectors.net/wp-content/uploads/2018/03/USC_Web_Linear_RGB.png" \* MERGEFORMATINET </w:instrText>
      </w:r>
      <w:r w:rsidRPr="007773C9">
        <w:rPr>
          <w:rFonts w:ascii="Times New Roman" w:eastAsia="Times New Roman" w:hAnsi="Times New Roman" w:cs="Times New Roman"/>
        </w:rPr>
        <w:fldChar w:fldCharType="separate"/>
      </w:r>
      <w:r w:rsidRPr="007773C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EC8B60" wp14:editId="1A970230">
            <wp:extent cx="4554415" cy="1237283"/>
            <wp:effectExtent l="0" t="0" r="5080" b="0"/>
            <wp:docPr id="8" name="Picture 8" descr="Image result for usc s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usc sc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15" cy="12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C9">
        <w:rPr>
          <w:rFonts w:ascii="Times New Roman" w:eastAsia="Times New Roman" w:hAnsi="Times New Roman" w:cs="Times New Roman"/>
        </w:rPr>
        <w:fldChar w:fldCharType="end"/>
      </w:r>
      <w:r w:rsidR="00983F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55677" wp14:editId="4F1369DD">
                <wp:simplePos x="0" y="0"/>
                <wp:positionH relativeFrom="page">
                  <wp:posOffset>5905500</wp:posOffset>
                </wp:positionH>
                <wp:positionV relativeFrom="page">
                  <wp:posOffset>9347200</wp:posOffset>
                </wp:positionV>
                <wp:extent cx="0" cy="182880"/>
                <wp:effectExtent l="25400" t="0" r="25400" b="20320"/>
                <wp:wrapThrough wrapText="bothSides">
                  <wp:wrapPolygon edited="0">
                    <wp:start x="-1" y="0"/>
                    <wp:lineTo x="-1" y="21000"/>
                    <wp:lineTo x="-1" y="21000"/>
                    <wp:lineTo x="-1" y="0"/>
                    <wp:lineTo x="-1" y="0"/>
                  </wp:wrapPolygon>
                </wp:wrapThrough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97F67" id="Straight Connector 1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65pt,736pt" to="465pt,75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" strokecolor="white">
                <w10:wrap type="through" anchorx="page" anchory="page"/>
              </v:line>
            </w:pict>
          </mc:Fallback>
        </mc:AlternateContent>
      </w:r>
    </w:p>
    <w:sectPr w:rsidR="00D34EA4" w:rsidSect="00655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4D970" w14:textId="77777777" w:rsidR="00135C40" w:rsidRDefault="00135C40" w:rsidP="00CF3FCC">
      <w:r>
        <w:separator/>
      </w:r>
    </w:p>
  </w:endnote>
  <w:endnote w:type="continuationSeparator" w:id="0">
    <w:p w14:paraId="67A1F4C6" w14:textId="77777777" w:rsidR="00135C40" w:rsidRDefault="00135C40" w:rsidP="00CF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丸ゴ Pro W4">
    <w:panose1 w:val="020F04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1E67F" w14:textId="77777777" w:rsidR="00135C40" w:rsidRDefault="00135C40" w:rsidP="00CF3FCC">
      <w:r>
        <w:separator/>
      </w:r>
    </w:p>
  </w:footnote>
  <w:footnote w:type="continuationSeparator" w:id="0">
    <w:p w14:paraId="78D8C700" w14:textId="77777777" w:rsidR="00135C40" w:rsidRDefault="00135C40" w:rsidP="00CF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2FE"/>
    <w:multiLevelType w:val="hybridMultilevel"/>
    <w:tmpl w:val="A240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CF3FCC"/>
    <w:rsid w:val="0002615A"/>
    <w:rsid w:val="0002751C"/>
    <w:rsid w:val="00031F09"/>
    <w:rsid w:val="00080C7B"/>
    <w:rsid w:val="000D78FF"/>
    <w:rsid w:val="00126C40"/>
    <w:rsid w:val="00135C40"/>
    <w:rsid w:val="00191B8B"/>
    <w:rsid w:val="002F6ED3"/>
    <w:rsid w:val="003461DB"/>
    <w:rsid w:val="003570D3"/>
    <w:rsid w:val="0038421C"/>
    <w:rsid w:val="003B3441"/>
    <w:rsid w:val="00426952"/>
    <w:rsid w:val="00441F07"/>
    <w:rsid w:val="004D7FB5"/>
    <w:rsid w:val="00500258"/>
    <w:rsid w:val="00542FAF"/>
    <w:rsid w:val="00594731"/>
    <w:rsid w:val="005A633C"/>
    <w:rsid w:val="005D6457"/>
    <w:rsid w:val="005D708F"/>
    <w:rsid w:val="00654204"/>
    <w:rsid w:val="0065585D"/>
    <w:rsid w:val="006A111E"/>
    <w:rsid w:val="006B2F48"/>
    <w:rsid w:val="00717C6F"/>
    <w:rsid w:val="007773C9"/>
    <w:rsid w:val="00816385"/>
    <w:rsid w:val="00843FEB"/>
    <w:rsid w:val="008861DD"/>
    <w:rsid w:val="008F6F30"/>
    <w:rsid w:val="009570B6"/>
    <w:rsid w:val="009704B5"/>
    <w:rsid w:val="00973324"/>
    <w:rsid w:val="00983FF6"/>
    <w:rsid w:val="00994CAB"/>
    <w:rsid w:val="009C2CEB"/>
    <w:rsid w:val="009C728E"/>
    <w:rsid w:val="00AC0420"/>
    <w:rsid w:val="00BA3340"/>
    <w:rsid w:val="00BD34F5"/>
    <w:rsid w:val="00C10BB1"/>
    <w:rsid w:val="00C269DA"/>
    <w:rsid w:val="00C440BE"/>
    <w:rsid w:val="00C807FA"/>
    <w:rsid w:val="00CF3FCC"/>
    <w:rsid w:val="00D03804"/>
    <w:rsid w:val="00D278C6"/>
    <w:rsid w:val="00D30B7E"/>
    <w:rsid w:val="00D34EA4"/>
    <w:rsid w:val="00DD2CAB"/>
    <w:rsid w:val="00DE5458"/>
    <w:rsid w:val="00DF720C"/>
    <w:rsid w:val="00E146D0"/>
    <w:rsid w:val="00E2341A"/>
    <w:rsid w:val="00E9776E"/>
    <w:rsid w:val="00F0423D"/>
    <w:rsid w:val="00F407D7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A918F"/>
  <w14:defaultImageDpi w14:val="300"/>
  <w15:docId w15:val="{1704A221-353E-4E47-BE37-7B7453CC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6D0"/>
  </w:style>
  <w:style w:type="paragraph" w:styleId="Heading1">
    <w:name w:val="heading 1"/>
    <w:basedOn w:val="Normal"/>
    <w:link w:val="Heading1Char"/>
    <w:uiPriority w:val="9"/>
    <w:qFormat/>
    <w:rsid w:val="00717C6F"/>
    <w:pPr>
      <w:keepNext/>
      <w:keepLines/>
      <w:spacing w:line="720" w:lineRule="exact"/>
      <w:jc w:val="center"/>
      <w:outlineLvl w:val="0"/>
    </w:pPr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1E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385"/>
    <w:pPr>
      <w:keepNext/>
      <w:keepLines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"/>
    <w:qFormat/>
    <w:rsid w:val="00E9776E"/>
    <w:pPr>
      <w:spacing w:line="140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9"/>
    <w:rsid w:val="001A4ED8"/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paragraph" w:styleId="Subtitle">
    <w:name w:val="Subtitle"/>
    <w:basedOn w:val="Normal"/>
    <w:link w:val="SubtitleChar"/>
    <w:uiPriority w:val="9"/>
    <w:qFormat/>
    <w:rsid w:val="00E9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9"/>
    <w:rsid w:val="001A4ED8"/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A111E"/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385"/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paragraph" w:styleId="BlockText">
    <w:name w:val="Block Text"/>
    <w:basedOn w:val="Normal"/>
    <w:uiPriority w:val="9"/>
    <w:unhideWhenUsed/>
    <w:qFormat/>
    <w:rsid w:val="006A111E"/>
    <w:pPr>
      <w:jc w:val="center"/>
    </w:pPr>
    <w:rPr>
      <w:i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17C6F"/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customStyle="1" w:styleId="ContactDetails">
    <w:name w:val="Contact Details"/>
    <w:basedOn w:val="Normal"/>
    <w:uiPriority w:val="9"/>
    <w:qFormat/>
    <w:rsid w:val="00717C6F"/>
    <w:rPr>
      <w:b/>
      <w:color w:val="FFFFFF" w:themeColor="background1"/>
      <w:sz w:val="22"/>
    </w:rPr>
  </w:style>
  <w:style w:type="paragraph" w:styleId="Header">
    <w:name w:val="header"/>
    <w:basedOn w:val="Normal"/>
    <w:link w:val="HeaderChar"/>
    <w:uiPriority w:val="99"/>
    <w:unhideWhenUsed/>
    <w:rsid w:val="00CF3FCC"/>
    <w:pPr>
      <w:tabs>
        <w:tab w:val="center" w:pos="4320"/>
        <w:tab w:val="right" w:pos="8640"/>
      </w:tabs>
    </w:pPr>
    <w:rPr>
      <w:color w:val="262626" w:themeColor="text1" w:themeTint="D9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F3FCC"/>
    <w:rPr>
      <w:color w:val="262626" w:themeColor="text1" w:themeTint="D9"/>
      <w:sz w:val="22"/>
    </w:rPr>
  </w:style>
  <w:style w:type="paragraph" w:styleId="Footer">
    <w:name w:val="footer"/>
    <w:basedOn w:val="Normal"/>
    <w:link w:val="FooterChar"/>
    <w:uiPriority w:val="99"/>
    <w:unhideWhenUsed/>
    <w:rsid w:val="00CF3FCC"/>
    <w:pPr>
      <w:tabs>
        <w:tab w:val="center" w:pos="4320"/>
        <w:tab w:val="right" w:pos="8640"/>
      </w:tabs>
    </w:pPr>
    <w:rPr>
      <w:color w:val="262626" w:themeColor="text1" w:themeTint="D9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F3FCC"/>
    <w:rPr>
      <w:color w:val="262626" w:themeColor="text1" w:themeTint="D9"/>
      <w:sz w:val="22"/>
    </w:rPr>
  </w:style>
  <w:style w:type="paragraph" w:styleId="ListParagraph">
    <w:name w:val="List Paragraph"/>
    <w:basedOn w:val="Normal"/>
    <w:uiPriority w:val="34"/>
    <w:unhideWhenUsed/>
    <w:rsid w:val="009704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8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Sale%20Flyer.dotx" TargetMode="External"/></Relationships>
</file>

<file path=word/theme/theme1.xml><?xml version="1.0" encoding="utf-8"?>
<a:theme xmlns:a="http://schemas.openxmlformats.org/drawingml/2006/main" name="Summer">
  <a:themeElements>
    <a:clrScheme name="Sale Fly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BE1E2D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u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u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Macintosh%20HD:Applications:Microsoft%20Office%202011:Office:Media:Templates:Publishing%20Layout%20View:Flyers:Sale%20Flyer.dotx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Hudson</dc:creator>
  <cp:keywords/>
  <dc:description/>
  <cp:lastModifiedBy>Pooyan Jamshidi</cp:lastModifiedBy>
  <cp:revision>6</cp:revision>
  <cp:lastPrinted>2014-11-03T19:21:00Z</cp:lastPrinted>
  <dcterms:created xsi:type="dcterms:W3CDTF">2018-07-22T16:04:00Z</dcterms:created>
  <dcterms:modified xsi:type="dcterms:W3CDTF">2018-07-23T14:29:00Z</dcterms:modified>
  <cp:category/>
</cp:coreProperties>
</file>